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C134CB" w14:textId="77777777" w:rsidR="00D5413C" w:rsidRDefault="00D5413C">
      <w:pPr>
        <w:pStyle w:val="Fotoraf"/>
      </w:pPr>
      <w:r>
        <w:rPr>
          <w:noProof/>
          <w:lang w:eastAsia="tr-TR"/>
        </w:rPr>
        <w:drawing>
          <wp:inline distT="0" distB="0" distL="0" distR="0" wp14:anchorId="6F687E68" wp14:editId="438E5D7E">
            <wp:extent cx="2556724" cy="3611880"/>
            <wp:effectExtent l="0" t="0" r="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6724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4E01" w14:textId="539D1383" w:rsidR="001638F6" w:rsidRDefault="007A1356" w:rsidP="00D5413C">
      <w:pPr>
        <w:pStyle w:val="KonuBal"/>
      </w:pPr>
      <w:r>
        <w:t>Bilgisayar Mühendisliği</w:t>
      </w:r>
    </w:p>
    <w:p w14:paraId="2DA43250" w14:textId="61BB3510" w:rsidR="001638F6" w:rsidRDefault="007A1356" w:rsidP="00D5413C">
      <w:pPr>
        <w:pStyle w:val="Altyaz"/>
      </w:pPr>
      <w:r>
        <w:t>Web teknolojileri dersi dönem sonu proje ödev raporu</w:t>
      </w:r>
    </w:p>
    <w:p w14:paraId="7F1F2791" w14:textId="77777777" w:rsidR="007A1356" w:rsidRDefault="007A1356" w:rsidP="00D5413C">
      <w:pPr>
        <w:pStyle w:val="Altyaz"/>
      </w:pPr>
    </w:p>
    <w:p w14:paraId="03A09D68" w14:textId="7588391B" w:rsidR="007A1356" w:rsidRPr="00D5413C" w:rsidRDefault="007A1356" w:rsidP="00D5413C">
      <w:pPr>
        <w:pStyle w:val="Altyaz"/>
      </w:pPr>
      <w:r>
        <w:t>Ödev konusu: Şehrimi ve kendimi tanıtan web sitesi</w:t>
      </w:r>
    </w:p>
    <w:p w14:paraId="6007EBBF" w14:textId="77777777" w:rsidR="007A1356" w:rsidRDefault="007A1356" w:rsidP="003422FF">
      <w:pPr>
        <w:pStyle w:val="letiimBilgileri"/>
      </w:pPr>
      <w:r>
        <w:t>Berat Resuloğlu</w:t>
      </w:r>
      <w:r w:rsidR="00D5413C">
        <w:rPr>
          <w:lang w:bidi="tr-TR"/>
        </w:rPr>
        <w:t xml:space="preserve"> | </w:t>
      </w:r>
      <w:r>
        <w:t xml:space="preserve">Web Teknolojileri-Can </w:t>
      </w:r>
      <w:proofErr w:type="spellStart"/>
      <w:r>
        <w:t>Yüzkollar</w:t>
      </w:r>
      <w:proofErr w:type="spellEnd"/>
      <w:r w:rsidR="00D5413C">
        <w:rPr>
          <w:lang w:bidi="tr-TR"/>
        </w:rPr>
        <w:t xml:space="preserve"> | </w:t>
      </w:r>
      <w:r>
        <w:t>19.05.2024</w:t>
      </w:r>
    </w:p>
    <w:p w14:paraId="351C477C" w14:textId="77777777" w:rsidR="007A1356" w:rsidRDefault="007A1356" w:rsidP="003422FF">
      <w:pPr>
        <w:pStyle w:val="letiimBilgileri"/>
      </w:pPr>
    </w:p>
    <w:p w14:paraId="0F2AF883" w14:textId="6A3AAA04" w:rsidR="003422FF" w:rsidRDefault="003422FF" w:rsidP="003422FF">
      <w:pPr>
        <w:pStyle w:val="letiimBilgileri"/>
      </w:pPr>
      <w:r>
        <w:rPr>
          <w:lang w:bidi="tr-TR"/>
        </w:rPr>
        <w:br w:type="page"/>
      </w:r>
    </w:p>
    <w:p w14:paraId="7E8C7E12" w14:textId="180D5997" w:rsidR="001638F6" w:rsidRDefault="002F5236">
      <w:pPr>
        <w:pStyle w:val="Balk1"/>
      </w:pPr>
      <w:r>
        <w:lastRenderedPageBreak/>
        <w:t>Sayfalarım</w:t>
      </w:r>
    </w:p>
    <w:p w14:paraId="5BBAA17A" w14:textId="7B50A720" w:rsidR="00D5413C" w:rsidRDefault="002F5236" w:rsidP="002F5236">
      <w:r>
        <w:t>1-Hakkkımda</w:t>
      </w:r>
    </w:p>
    <w:p w14:paraId="0B5AD514" w14:textId="2AA43D22" w:rsidR="002F5236" w:rsidRDefault="002F5236" w:rsidP="002F5236">
      <w:r>
        <w:rPr>
          <w:noProof/>
        </w:rPr>
        <w:drawing>
          <wp:inline distT="0" distB="0" distL="0" distR="0" wp14:anchorId="79CA17AA" wp14:editId="2CA41840">
            <wp:extent cx="5472430" cy="2621915"/>
            <wp:effectExtent l="0" t="0" r="0" b="6985"/>
            <wp:docPr id="9532669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6696" name="Resim 9532669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9C18" w14:textId="77777777" w:rsidR="002F5236" w:rsidRDefault="002F5236" w:rsidP="007021DE">
      <w:r>
        <w:t xml:space="preserve">Bu sayfayı index.html adıyla </w:t>
      </w:r>
      <w:proofErr w:type="gramStart"/>
      <w:r>
        <w:t>oluşturdum .sayfada</w:t>
      </w:r>
      <w:proofErr w:type="gramEnd"/>
      <w:r>
        <w:t xml:space="preserve"> benim hakkımda kısaca bilgiler ve hobilerim yer almakta</w:t>
      </w:r>
    </w:p>
    <w:p w14:paraId="41987778" w14:textId="77777777" w:rsidR="002F5236" w:rsidRDefault="002F5236" w:rsidP="007021DE"/>
    <w:p w14:paraId="713603B2" w14:textId="11E9A613" w:rsidR="002F5236" w:rsidRDefault="002F5236" w:rsidP="007021DE">
      <w:r>
        <w:t>2-Şehrim</w:t>
      </w:r>
    </w:p>
    <w:p w14:paraId="5B97F395" w14:textId="5E76D009" w:rsidR="001638F6" w:rsidRDefault="002F5236" w:rsidP="007021DE">
      <w:r>
        <w:rPr>
          <w:noProof/>
        </w:rPr>
        <w:drawing>
          <wp:inline distT="0" distB="0" distL="0" distR="0" wp14:anchorId="0F17D94A" wp14:editId="3DB3E1C8">
            <wp:extent cx="5472430" cy="2657475"/>
            <wp:effectExtent l="0" t="0" r="0" b="9525"/>
            <wp:docPr id="613533396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33396" name="Resim 6135333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9DFA70" w14:textId="384FB22F" w:rsidR="005072B2" w:rsidRDefault="002F5236" w:rsidP="007021DE">
      <w:r>
        <w:t xml:space="preserve">Bu sayfada Şehrimin tanıtıldığı birkaç </w:t>
      </w:r>
      <w:r w:rsidR="005072B2">
        <w:t xml:space="preserve">paragraf bulunmakta. Sayfanın en sonunda 4 resimden oluşan bir </w:t>
      </w:r>
      <w:proofErr w:type="spellStart"/>
      <w:r w:rsidR="005072B2">
        <w:t>slider</w:t>
      </w:r>
      <w:proofErr w:type="spellEnd"/>
      <w:r w:rsidR="005072B2">
        <w:t xml:space="preserve"> bulunmakta ayrıca resimler link olarak çalışmakta. </w:t>
      </w:r>
    </w:p>
    <w:p w14:paraId="4EAEAF2A" w14:textId="77777777" w:rsidR="005072B2" w:rsidRDefault="005072B2" w:rsidP="007021DE"/>
    <w:p w14:paraId="05B50F43" w14:textId="77777777" w:rsidR="005072B2" w:rsidRDefault="005072B2" w:rsidP="007021DE">
      <w:r>
        <w:t>3-Özgeçmiş</w:t>
      </w:r>
    </w:p>
    <w:p w14:paraId="05EDCBEA" w14:textId="77777777" w:rsidR="005072B2" w:rsidRDefault="005072B2" w:rsidP="007021DE">
      <w:r>
        <w:rPr>
          <w:noProof/>
        </w:rPr>
        <w:lastRenderedPageBreak/>
        <w:drawing>
          <wp:inline distT="0" distB="0" distL="0" distR="0" wp14:anchorId="75F241B6" wp14:editId="6A7427BD">
            <wp:extent cx="5472430" cy="2691765"/>
            <wp:effectExtent l="0" t="0" r="0" b="0"/>
            <wp:docPr id="62704792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47928" name="Resim 6270479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6050" w14:textId="523D65A9" w:rsidR="002F5236" w:rsidRDefault="005072B2" w:rsidP="007021DE">
      <w:r>
        <w:t xml:space="preserve">Bu sayfada 1 paragrafta kısaca eğitim hayatımı </w:t>
      </w:r>
      <w:proofErr w:type="gramStart"/>
      <w:r>
        <w:t>anlattım .Sayfanın</w:t>
      </w:r>
      <w:proofErr w:type="gramEnd"/>
      <w:r>
        <w:t xml:space="preserve"> sağ tarafında Eğitim gördüğüm okulların fotoğrafları bulunmakta. </w:t>
      </w:r>
    </w:p>
    <w:p w14:paraId="7F1DEC65" w14:textId="1B2DC8F1" w:rsidR="005072B2" w:rsidRDefault="005072B2" w:rsidP="007021DE"/>
    <w:p w14:paraId="1763E7F7" w14:textId="4BB89365" w:rsidR="005072B2" w:rsidRDefault="005072B2" w:rsidP="007021DE">
      <w:r>
        <w:t>4-Takımım</w:t>
      </w:r>
    </w:p>
    <w:p w14:paraId="3B82DCDE" w14:textId="77777777" w:rsidR="005072B2" w:rsidRDefault="005072B2" w:rsidP="007021DE">
      <w:pPr>
        <w:rPr>
          <w:noProof/>
        </w:rPr>
      </w:pPr>
    </w:p>
    <w:p w14:paraId="03E66A66" w14:textId="7D92D423" w:rsidR="005072B2" w:rsidRDefault="005072B2" w:rsidP="007021DE">
      <w:r>
        <w:rPr>
          <w:noProof/>
        </w:rPr>
        <w:drawing>
          <wp:inline distT="0" distB="0" distL="0" distR="0" wp14:anchorId="04FC826C" wp14:editId="2F185B02">
            <wp:extent cx="5472430" cy="2578100"/>
            <wp:effectExtent l="0" t="0" r="0" b="0"/>
            <wp:docPr id="144096314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63140" name="Resim 144096314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88EF" w14:textId="1F2FAF77" w:rsidR="005072B2" w:rsidRDefault="005072B2" w:rsidP="007021DE">
      <w:r>
        <w:t xml:space="preserve">Bu sayfada Şehrimin takımının </w:t>
      </w:r>
      <w:proofErr w:type="gramStart"/>
      <w:r>
        <w:t>geçmişi ,başarıları</w:t>
      </w:r>
      <w:proofErr w:type="gramEnd"/>
      <w:r>
        <w:t xml:space="preserve"> ve taraftar grupları hakkında bilgiler yer almakta ve sayfanın sonunda 4 adet resim bulunmakta.</w:t>
      </w:r>
    </w:p>
    <w:p w14:paraId="411B0905" w14:textId="7858B92A" w:rsidR="005072B2" w:rsidRDefault="005072B2" w:rsidP="007021DE">
      <w:r>
        <w:t>5-İlgi alanlarım</w:t>
      </w:r>
    </w:p>
    <w:p w14:paraId="52771C9D" w14:textId="71FB71DA" w:rsidR="005072B2" w:rsidRDefault="005072B2" w:rsidP="007021DE">
      <w:r>
        <w:rPr>
          <w:noProof/>
        </w:rPr>
        <w:lastRenderedPageBreak/>
        <w:drawing>
          <wp:inline distT="0" distB="0" distL="0" distR="0" wp14:anchorId="564BB998" wp14:editId="14D4F2BB">
            <wp:extent cx="5472430" cy="1906270"/>
            <wp:effectExtent l="0" t="0" r="0" b="0"/>
            <wp:docPr id="1971067593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67593" name="Resim 197106759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792E" w14:textId="7C1F3EE4" w:rsidR="005072B2" w:rsidRDefault="005072B2" w:rsidP="007021DE">
      <w:r>
        <w:t xml:space="preserve">Bu sayfada ücretsiz bir </w:t>
      </w:r>
      <w:proofErr w:type="spellStart"/>
      <w:r>
        <w:t>api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ile web siteme güncel veri paylaşımı yapıyorum.</w:t>
      </w:r>
    </w:p>
    <w:p w14:paraId="430B6FCA" w14:textId="77777777" w:rsidR="005072B2" w:rsidRDefault="005072B2" w:rsidP="007021DE"/>
    <w:p w14:paraId="44C87794" w14:textId="273EB53C" w:rsidR="005072B2" w:rsidRDefault="005072B2" w:rsidP="007021DE">
      <w:r>
        <w:t>6-İletişim</w:t>
      </w:r>
    </w:p>
    <w:p w14:paraId="55D5E2A8" w14:textId="064F0C56" w:rsidR="005072B2" w:rsidRDefault="005072B2" w:rsidP="007021DE">
      <w:r>
        <w:rPr>
          <w:noProof/>
        </w:rPr>
        <w:drawing>
          <wp:inline distT="0" distB="0" distL="0" distR="0" wp14:anchorId="2198F232" wp14:editId="125B87C7">
            <wp:extent cx="5472430" cy="2636520"/>
            <wp:effectExtent l="0" t="0" r="0" b="0"/>
            <wp:docPr id="1342994783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94783" name="Resim 134299478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F502" w14:textId="3FB24DAC" w:rsidR="005072B2" w:rsidRDefault="005072B2" w:rsidP="007021DE">
      <w:r>
        <w:t>Bu sayfada kullanıcının geliştiriciye mesaj gönderebilmesi için form elemanlarından oluşturulmuş bir panel var. Gönder butonuna basıldığında girilen bilgiler css içermeyen bir html sayfasında görüntüleniyor.</w:t>
      </w:r>
    </w:p>
    <w:p w14:paraId="4CD87567" w14:textId="753C1966" w:rsidR="005072B2" w:rsidRDefault="005072B2" w:rsidP="007021DE">
      <w:r>
        <w:t>7-Giriş</w:t>
      </w:r>
    </w:p>
    <w:p w14:paraId="34D889C4" w14:textId="11959333" w:rsidR="005072B2" w:rsidRDefault="007F4EF3" w:rsidP="007021DE">
      <w:r>
        <w:rPr>
          <w:noProof/>
        </w:rPr>
        <w:lastRenderedPageBreak/>
        <w:drawing>
          <wp:inline distT="0" distB="0" distL="0" distR="0" wp14:anchorId="323CC586" wp14:editId="4E0ED69E">
            <wp:extent cx="5472430" cy="2602865"/>
            <wp:effectExtent l="0" t="0" r="0" b="6985"/>
            <wp:docPr id="973176652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76652" name="Resim 97317665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CCC8" w14:textId="33151ADB" w:rsidR="007F4EF3" w:rsidRDefault="007F4EF3" w:rsidP="007021DE">
      <w:r>
        <w:t xml:space="preserve">Bu sayfada kullanıcının siteye giriş yapabilmesi için oluşturulmuş bir Giriş yapma paneli bulunmakta. Eğer girilen bilgilerin doğruluğu sağlanırsa ekranda </w:t>
      </w:r>
      <w:proofErr w:type="spellStart"/>
      <w:r>
        <w:t>echo</w:t>
      </w:r>
      <w:proofErr w:type="spellEnd"/>
      <w:r>
        <w:t xml:space="preserve"> komutu ile girilen bilgilerin doğru yazıldığı yazmakta, eğer yanlış bilgiler girildiyse tekrar login sayfasına dönüş yapılmakta.</w:t>
      </w:r>
    </w:p>
    <w:p w14:paraId="55FE5910" w14:textId="77777777" w:rsidR="007F4EF3" w:rsidRDefault="007F4EF3" w:rsidP="007021DE"/>
    <w:p w14:paraId="6A8BCD22" w14:textId="6C5BDBEC" w:rsidR="007F4EF3" w:rsidRDefault="007F4EF3" w:rsidP="007021DE">
      <w:r>
        <w:t xml:space="preserve">SİTENİN HOST EDİLDİĞİ LİNK: </w:t>
      </w:r>
      <w:hyperlink r:id="rId16" w:history="1">
        <w:r w:rsidR="007D564F" w:rsidRPr="00291AA4">
          <w:rPr>
            <w:rStyle w:val="Kpr"/>
          </w:rPr>
          <w:t>https://beratresuloglu.000webhostapp.com</w:t>
        </w:r>
      </w:hyperlink>
    </w:p>
    <w:p w14:paraId="2947BCFB" w14:textId="6EF33D98" w:rsidR="007D564F" w:rsidRDefault="007D564F" w:rsidP="007021DE">
      <w:r>
        <w:t xml:space="preserve">GİTHUB LİNKİ: </w:t>
      </w:r>
      <w:hyperlink r:id="rId17" w:history="1">
        <w:r w:rsidRPr="00291AA4">
          <w:rPr>
            <w:rStyle w:val="Kpr"/>
          </w:rPr>
          <w:t>https://github.com/beratresuloglu/WebProje</w:t>
        </w:r>
      </w:hyperlink>
    </w:p>
    <w:p w14:paraId="321D271F" w14:textId="77777777" w:rsidR="007D564F" w:rsidRPr="007021DE" w:rsidRDefault="007D564F" w:rsidP="007021DE"/>
    <w:sectPr w:rsidR="007D564F" w:rsidRPr="007021DE" w:rsidSect="005D1E2C">
      <w:footerReference w:type="default" r:id="rId18"/>
      <w:pgSz w:w="11906" w:h="16838" w:code="9"/>
      <w:pgMar w:top="1440" w:right="1644" w:bottom="1440" w:left="1644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6F6459" w14:textId="77777777" w:rsidR="001A41E6" w:rsidRDefault="001A41E6">
      <w:pPr>
        <w:spacing w:before="0" w:after="0" w:line="240" w:lineRule="auto"/>
      </w:pPr>
      <w:r>
        <w:separator/>
      </w:r>
    </w:p>
  </w:endnote>
  <w:endnote w:type="continuationSeparator" w:id="0">
    <w:p w14:paraId="7C83A9A6" w14:textId="77777777" w:rsidR="001A41E6" w:rsidRDefault="001A41E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2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A2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70292C" w14:textId="77777777" w:rsidR="001638F6" w:rsidRDefault="00844483">
    <w:pPr>
      <w:pStyle w:val="AltBilgi"/>
    </w:pPr>
    <w:r>
      <w:rPr>
        <w:lang w:bidi="tr-TR"/>
      </w:rPr>
      <w:t xml:space="preserve">SAYFA </w:t>
    </w:r>
    <w:r>
      <w:rPr>
        <w:lang w:bidi="tr-TR"/>
      </w:rPr>
      <w:fldChar w:fldCharType="begin"/>
    </w:r>
    <w:r>
      <w:rPr>
        <w:lang w:bidi="tr-TR"/>
      </w:rPr>
      <w:instrText xml:space="preserve"> PAGE  \* Arabic  \* MERGEFORMAT </w:instrText>
    </w:r>
    <w:r>
      <w:rPr>
        <w:lang w:bidi="tr-TR"/>
      </w:rPr>
      <w:fldChar w:fldCharType="separate"/>
    </w:r>
    <w:r w:rsidR="005D1E2C">
      <w:rPr>
        <w:noProof/>
        <w:lang w:bidi="tr-TR"/>
      </w:rPr>
      <w:t>1</w:t>
    </w:r>
    <w:r>
      <w:rPr>
        <w:lang w:bidi="tr-T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FE1F95" w14:textId="77777777" w:rsidR="001A41E6" w:rsidRDefault="001A41E6">
      <w:pPr>
        <w:spacing w:before="0" w:after="0" w:line="240" w:lineRule="auto"/>
      </w:pPr>
      <w:r>
        <w:separator/>
      </w:r>
    </w:p>
  </w:footnote>
  <w:footnote w:type="continuationSeparator" w:id="0">
    <w:p w14:paraId="17F08AA9" w14:textId="77777777" w:rsidR="001A41E6" w:rsidRDefault="001A41E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eMaddemi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5BC2713"/>
    <w:multiLevelType w:val="multilevel"/>
    <w:tmpl w:val="04090023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BE0360C"/>
    <w:multiLevelType w:val="multilevel"/>
    <w:tmpl w:val="2E969558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890069645">
    <w:abstractNumId w:val="9"/>
  </w:num>
  <w:num w:numId="2" w16cid:durableId="331687118">
    <w:abstractNumId w:val="9"/>
  </w:num>
  <w:num w:numId="3" w16cid:durableId="1216819235">
    <w:abstractNumId w:val="8"/>
  </w:num>
  <w:num w:numId="4" w16cid:durableId="1183276589">
    <w:abstractNumId w:val="8"/>
  </w:num>
  <w:num w:numId="5" w16cid:durableId="177281774">
    <w:abstractNumId w:val="9"/>
  </w:num>
  <w:num w:numId="6" w16cid:durableId="797530823">
    <w:abstractNumId w:val="8"/>
  </w:num>
  <w:num w:numId="7" w16cid:durableId="1979190939">
    <w:abstractNumId w:val="11"/>
  </w:num>
  <w:num w:numId="8" w16cid:durableId="1617827796">
    <w:abstractNumId w:val="10"/>
  </w:num>
  <w:num w:numId="9" w16cid:durableId="1952931349">
    <w:abstractNumId w:val="13"/>
  </w:num>
  <w:num w:numId="10" w16cid:durableId="2073846551">
    <w:abstractNumId w:val="12"/>
  </w:num>
  <w:num w:numId="11" w16cid:durableId="1770613446">
    <w:abstractNumId w:val="15"/>
  </w:num>
  <w:num w:numId="12" w16cid:durableId="1648702915">
    <w:abstractNumId w:val="14"/>
  </w:num>
  <w:num w:numId="13" w16cid:durableId="392242039">
    <w:abstractNumId w:val="7"/>
  </w:num>
  <w:num w:numId="14" w16cid:durableId="1192037069">
    <w:abstractNumId w:val="6"/>
  </w:num>
  <w:num w:numId="15" w16cid:durableId="1732540457">
    <w:abstractNumId w:val="5"/>
  </w:num>
  <w:num w:numId="16" w16cid:durableId="1427188196">
    <w:abstractNumId w:val="4"/>
  </w:num>
  <w:num w:numId="17" w16cid:durableId="1533036128">
    <w:abstractNumId w:val="3"/>
  </w:num>
  <w:num w:numId="18" w16cid:durableId="1657605844">
    <w:abstractNumId w:val="2"/>
  </w:num>
  <w:num w:numId="19" w16cid:durableId="1391885161">
    <w:abstractNumId w:val="1"/>
  </w:num>
  <w:num w:numId="20" w16cid:durableId="1209759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356"/>
    <w:rsid w:val="000748AA"/>
    <w:rsid w:val="001638F6"/>
    <w:rsid w:val="001A2000"/>
    <w:rsid w:val="001A41E6"/>
    <w:rsid w:val="002F5236"/>
    <w:rsid w:val="003209D6"/>
    <w:rsid w:val="00334A73"/>
    <w:rsid w:val="003422FF"/>
    <w:rsid w:val="004952C4"/>
    <w:rsid w:val="005072B2"/>
    <w:rsid w:val="005A1C5A"/>
    <w:rsid w:val="005C3907"/>
    <w:rsid w:val="005D1E2C"/>
    <w:rsid w:val="00634FFB"/>
    <w:rsid w:val="00690EFD"/>
    <w:rsid w:val="007021DE"/>
    <w:rsid w:val="00732607"/>
    <w:rsid w:val="007A1356"/>
    <w:rsid w:val="007D564F"/>
    <w:rsid w:val="007F4EF3"/>
    <w:rsid w:val="00844483"/>
    <w:rsid w:val="00934F1C"/>
    <w:rsid w:val="009D2231"/>
    <w:rsid w:val="00A122DB"/>
    <w:rsid w:val="00AC2BB8"/>
    <w:rsid w:val="00AD165F"/>
    <w:rsid w:val="00B47B7A"/>
    <w:rsid w:val="00B646B8"/>
    <w:rsid w:val="00C80BD4"/>
    <w:rsid w:val="00CF3A42"/>
    <w:rsid w:val="00D5413C"/>
    <w:rsid w:val="00DC07A3"/>
    <w:rsid w:val="00E11B8A"/>
    <w:rsid w:val="00EA119A"/>
    <w:rsid w:val="00F327EC"/>
    <w:rsid w:val="00F677F9"/>
    <w:rsid w:val="00FD1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9A9BA55"/>
  <w15:chartTrackingRefBased/>
  <w15:docId w15:val="{E280CC99-4B20-4427-91D0-2632153A2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tr-TR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504"/>
  </w:style>
  <w:style w:type="paragraph" w:styleId="Balk1">
    <w:name w:val="heading 1"/>
    <w:basedOn w:val="Normal"/>
    <w:next w:val="Normal"/>
    <w:link w:val="Balk1Char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Balk2">
    <w:name w:val="heading 2"/>
    <w:basedOn w:val="Normal"/>
    <w:next w:val="Normal"/>
    <w:link w:val="Balk2Char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Balk3">
    <w:name w:val="heading 3"/>
    <w:basedOn w:val="Normal"/>
    <w:next w:val="Normal"/>
    <w:link w:val="Balk3Char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Balk5">
    <w:name w:val="heading 5"/>
    <w:basedOn w:val="Normal"/>
    <w:next w:val="Normal"/>
    <w:link w:val="Balk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Balk6">
    <w:name w:val="heading 6"/>
    <w:basedOn w:val="Normal"/>
    <w:next w:val="Normal"/>
    <w:link w:val="Balk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Balk8">
    <w:name w:val="heading 8"/>
    <w:basedOn w:val="Normal"/>
    <w:next w:val="Normal"/>
    <w:link w:val="Balk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Balk9">
    <w:name w:val="heading 9"/>
    <w:basedOn w:val="Normal"/>
    <w:next w:val="Normal"/>
    <w:link w:val="Balk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AkGlgeleme">
    <w:name w:val="Light Shading"/>
    <w:basedOn w:val="NormalTablo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letiimBilgileri">
    <w:name w:val="İletişim Bilgileri"/>
    <w:basedOn w:val="Normal"/>
    <w:uiPriority w:val="4"/>
    <w:qFormat/>
    <w:pPr>
      <w:spacing w:before="360" w:after="0"/>
      <w:contextualSpacing/>
      <w:jc w:val="center"/>
    </w:pPr>
  </w:style>
  <w:style w:type="character" w:customStyle="1" w:styleId="Balk1Char">
    <w:name w:val="Başlık 1 Char"/>
    <w:basedOn w:val="VarsaylanParagrafYazTipi"/>
    <w:link w:val="Balk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Balk2Char">
    <w:name w:val="Başlık 2 Char"/>
    <w:basedOn w:val="VarsaylanParagrafYazTipi"/>
    <w:link w:val="Balk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Balk3Char">
    <w:name w:val="Başlık 3 Char"/>
    <w:basedOn w:val="VarsaylanParagrafYazTipi"/>
    <w:link w:val="Balk3"/>
    <w:uiPriority w:val="4"/>
    <w:semiHidden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Balk5Char">
    <w:name w:val="Başlık 5 Char"/>
    <w:basedOn w:val="VarsaylanParagrafYazTipi"/>
    <w:link w:val="Balk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Balk6Char">
    <w:name w:val="Başlık 6 Char"/>
    <w:basedOn w:val="VarsaylanParagrafYazTipi"/>
    <w:link w:val="Balk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ListeMaddemi">
    <w:name w:val="List Bullet"/>
    <w:basedOn w:val="Normal"/>
    <w:uiPriority w:val="7"/>
    <w:unhideWhenUsed/>
    <w:qFormat/>
    <w:pPr>
      <w:numPr>
        <w:numId w:val="5"/>
      </w:numPr>
    </w:pPr>
  </w:style>
  <w:style w:type="paragraph" w:styleId="ListeNumaras">
    <w:name w:val="List Number"/>
    <w:basedOn w:val="Normal"/>
    <w:uiPriority w:val="5"/>
    <w:unhideWhenUsed/>
    <w:qFormat/>
    <w:pPr>
      <w:numPr>
        <w:numId w:val="6"/>
      </w:numPr>
      <w:contextualSpacing/>
    </w:pPr>
  </w:style>
  <w:style w:type="paragraph" w:styleId="KonuBal">
    <w:name w:val="Title"/>
    <w:basedOn w:val="Normal"/>
    <w:link w:val="KonuBalChar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KonuBalChar">
    <w:name w:val="Konu Başlığı Char"/>
    <w:basedOn w:val="VarsaylanParagrafYazTipi"/>
    <w:link w:val="KonuBal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Altyaz">
    <w:name w:val="Subtitle"/>
    <w:basedOn w:val="Normal"/>
    <w:link w:val="AltyazChar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AltyazChar">
    <w:name w:val="Altyazı Char"/>
    <w:basedOn w:val="VarsaylanParagrafYazTipi"/>
    <w:link w:val="Altyaz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Fotoraf">
    <w:name w:val="Fotoğraf"/>
    <w:basedOn w:val="Normal"/>
    <w:uiPriority w:val="1"/>
    <w:qFormat/>
    <w:rsid w:val="00D5413C"/>
    <w:pPr>
      <w:spacing w:before="2400" w:after="400"/>
      <w:jc w:val="center"/>
    </w:pPr>
  </w:style>
  <w:style w:type="paragraph" w:styleId="ResimYazs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Balk9Char">
    <w:name w:val="Başlık 9 Char"/>
    <w:basedOn w:val="VarsaylanParagrafYazTipi"/>
    <w:link w:val="Balk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Balk8Char">
    <w:name w:val="Başlık 8 Char"/>
    <w:basedOn w:val="VarsaylanParagrafYazTipi"/>
    <w:link w:val="Balk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Bal">
    <w:name w:val="TOC Heading"/>
    <w:basedOn w:val="Balk1"/>
    <w:next w:val="Normal"/>
    <w:uiPriority w:val="39"/>
    <w:semiHidden/>
    <w:unhideWhenUsed/>
    <w:qFormat/>
    <w:pPr>
      <w:spacing w:before="0"/>
      <w:outlineLvl w:val="9"/>
    </w:pPr>
  </w:style>
  <w:style w:type="paragraph" w:styleId="AltBilgi">
    <w:name w:val="footer"/>
    <w:basedOn w:val="Normal"/>
    <w:link w:val="AltBilgiChar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AltBilgiChar">
    <w:name w:val="Alt Bilgi Char"/>
    <w:basedOn w:val="VarsaylanParagrafYazTipi"/>
    <w:link w:val="AltBilgi"/>
    <w:uiPriority w:val="99"/>
    <w:rsid w:val="003422FF"/>
    <w:rPr>
      <w:sz w:val="22"/>
      <w:szCs w:val="16"/>
    </w:rPr>
  </w:style>
  <w:style w:type="paragraph" w:styleId="T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122DB"/>
    <w:rPr>
      <w:rFonts w:ascii="Tahoma" w:hAnsi="Tahoma" w:cs="Tahoma"/>
      <w:szCs w:val="16"/>
    </w:rPr>
  </w:style>
  <w:style w:type="paragraph" w:styleId="Kaynaka">
    <w:name w:val="Bibliography"/>
    <w:basedOn w:val="Normal"/>
    <w:next w:val="Normal"/>
    <w:uiPriority w:val="39"/>
    <w:semiHidden/>
    <w:unhideWhenUsed/>
  </w:style>
  <w:style w:type="paragraph" w:styleId="GvdeMetni3">
    <w:name w:val="Body Text 3"/>
    <w:basedOn w:val="Normal"/>
    <w:link w:val="GvdeMetni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aporTablosu">
    <w:name w:val="Rapor Tablosu"/>
    <w:basedOn w:val="NormalTablo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oKlavuzu">
    <w:name w:val="Table Grid"/>
    <w:basedOn w:val="NormalTablo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Bilgi">
    <w:name w:val="header"/>
    <w:basedOn w:val="Normal"/>
    <w:link w:val="stBilgiChar"/>
    <w:uiPriority w:val="99"/>
    <w:unhideWhenUsed/>
    <w:rsid w:val="001A2000"/>
    <w:pPr>
      <w:spacing w:before="0"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A2000"/>
  </w:style>
  <w:style w:type="character" w:customStyle="1" w:styleId="GvdeMetni3Char">
    <w:name w:val="Gövde Metni 3 Char"/>
    <w:basedOn w:val="VarsaylanParagrafYazTipi"/>
    <w:link w:val="GvdeMetni3"/>
    <w:uiPriority w:val="99"/>
    <w:semiHidden/>
    <w:rsid w:val="00A122DB"/>
    <w:rPr>
      <w:szCs w:val="16"/>
    </w:rPr>
  </w:style>
  <w:style w:type="character" w:styleId="AklamaBavurusu">
    <w:name w:val="annotation reference"/>
    <w:basedOn w:val="VarsaylanParagrafYazTipi"/>
    <w:uiPriority w:val="99"/>
    <w:semiHidden/>
    <w:unhideWhenUsed/>
    <w:rsid w:val="00A122DB"/>
    <w:rPr>
      <w:sz w:val="22"/>
      <w:szCs w:val="16"/>
    </w:rPr>
  </w:style>
  <w:style w:type="paragraph" w:styleId="GvdeMetniGirintisi3">
    <w:name w:val="Body Text Indent 3"/>
    <w:basedOn w:val="Normal"/>
    <w:link w:val="GvdeMetniGirintisi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GvdeMetniGirintisi3Char">
    <w:name w:val="Gövde Metni Girintisi 3 Char"/>
    <w:basedOn w:val="VarsaylanParagrafYazTipi"/>
    <w:link w:val="GvdeMetniGirintisi3"/>
    <w:uiPriority w:val="99"/>
    <w:semiHidden/>
    <w:rsid w:val="00A122DB"/>
    <w:rPr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A122DB"/>
    <w:rPr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A122DB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A122DB"/>
    <w:rPr>
      <w:b/>
      <w:bCs/>
      <w:szCs w:val="20"/>
    </w:rPr>
  </w:style>
  <w:style w:type="paragraph" w:styleId="BelgeBalantlar">
    <w:name w:val="Document Map"/>
    <w:basedOn w:val="Normal"/>
    <w:link w:val="BelgeBalantlar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BelgeBalantlarChar">
    <w:name w:val="Belge Bağlantıları Char"/>
    <w:basedOn w:val="VarsaylanParagrafYazTipi"/>
    <w:link w:val="BelgeBalantlar"/>
    <w:uiPriority w:val="99"/>
    <w:semiHidden/>
    <w:rsid w:val="00A122DB"/>
    <w:rPr>
      <w:rFonts w:ascii="Segoe UI" w:hAnsi="Segoe UI" w:cs="Segoe UI"/>
      <w:szCs w:val="16"/>
    </w:rPr>
  </w:style>
  <w:style w:type="paragraph" w:styleId="SonNotMetni">
    <w:name w:val="endnote text"/>
    <w:basedOn w:val="Normal"/>
    <w:link w:val="SonNotMetni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SonNotMetniChar">
    <w:name w:val="Son Not Metni Char"/>
    <w:basedOn w:val="VarsaylanParagrafYazTipi"/>
    <w:link w:val="SonNotMetni"/>
    <w:uiPriority w:val="99"/>
    <w:semiHidden/>
    <w:rsid w:val="00A122DB"/>
    <w:rPr>
      <w:szCs w:val="20"/>
    </w:rPr>
  </w:style>
  <w:style w:type="paragraph" w:styleId="ZarfD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DipnotMetni">
    <w:name w:val="footnote text"/>
    <w:basedOn w:val="Normal"/>
    <w:link w:val="DipnotMetni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A122DB"/>
    <w:rPr>
      <w:szCs w:val="20"/>
    </w:rPr>
  </w:style>
  <w:style w:type="character" w:styleId="HTMLKodu">
    <w:name w:val="HTML Code"/>
    <w:basedOn w:val="VarsaylanParagrafYazTipi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A122DB"/>
    <w:rPr>
      <w:rFonts w:ascii="Consolas" w:hAnsi="Consolas"/>
      <w:szCs w:val="20"/>
    </w:rPr>
  </w:style>
  <w:style w:type="character" w:styleId="HTMLKlavye">
    <w:name w:val="HTML Keyboard"/>
    <w:basedOn w:val="VarsaylanParagrafYazTipi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Daktilo">
    <w:name w:val="HTML Typewriter"/>
    <w:basedOn w:val="VarsaylanParagrafYazTipi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kroMetni">
    <w:name w:val="macro"/>
    <w:link w:val="MakroMetni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semiHidden/>
    <w:rsid w:val="00A122DB"/>
    <w:rPr>
      <w:rFonts w:ascii="Consolas" w:hAnsi="Consolas"/>
      <w:szCs w:val="20"/>
    </w:rPr>
  </w:style>
  <w:style w:type="paragraph" w:styleId="DzMetin">
    <w:name w:val="Plain Text"/>
    <w:basedOn w:val="Normal"/>
    <w:link w:val="DzMetin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DzMetinChar">
    <w:name w:val="Düz Metin Char"/>
    <w:basedOn w:val="VarsaylanParagrafYazTipi"/>
    <w:link w:val="DzMetin"/>
    <w:uiPriority w:val="99"/>
    <w:semiHidden/>
    <w:rsid w:val="00A122DB"/>
    <w:rPr>
      <w:rFonts w:ascii="Consolas" w:hAnsi="Consolas"/>
      <w:szCs w:val="21"/>
    </w:rPr>
  </w:style>
  <w:style w:type="character" w:styleId="YerTutucuMetni">
    <w:name w:val="Placeholder Text"/>
    <w:basedOn w:val="VarsaylanParagrafYazTipi"/>
    <w:uiPriority w:val="99"/>
    <w:semiHidden/>
    <w:rsid w:val="00A122DB"/>
    <w:rPr>
      <w:color w:val="595959" w:themeColor="text1" w:themeTint="A6"/>
    </w:rPr>
  </w:style>
  <w:style w:type="character" w:styleId="Kpr">
    <w:name w:val="Hyperlink"/>
    <w:basedOn w:val="VarsaylanParagrafYazTipi"/>
    <w:uiPriority w:val="99"/>
    <w:unhideWhenUsed/>
    <w:rsid w:val="007D564F"/>
    <w:rPr>
      <w:color w:val="993E2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D56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beratresuloglu/WebProj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beratresuloglu.000webhostapp.com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ERAT\AppData\Roaming\Microsoft\Templates\Kapak%20sayfas&#305;%20i&#231;eren%20&#246;&#287;renci%20raporu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A88BB6-6C50-4A0A-B13C-A67176A90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Kapak sayfası içeren öğrenci raporu</Template>
  <TotalTime>51</TotalTime>
  <Pages>5</Pages>
  <Words>248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BERAT</dc:creator>
  <cp:keywords/>
  <cp:lastModifiedBy>Berat Resuloğlu</cp:lastModifiedBy>
  <cp:revision>1</cp:revision>
  <dcterms:created xsi:type="dcterms:W3CDTF">2024-05-19T17:28:00Z</dcterms:created>
  <dcterms:modified xsi:type="dcterms:W3CDTF">2024-05-19T18:19:00Z</dcterms:modified>
  <cp:version/>
</cp:coreProperties>
</file>